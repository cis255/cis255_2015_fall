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B5" w:rsidRDefault="001B5D7A">
      <w:pPr>
        <w:pStyle w:val="Title"/>
      </w:pPr>
      <w:r>
        <w:t>Weebly vs. Bootstrap</w:t>
      </w:r>
    </w:p>
    <w:p w:rsidR="00EF28B5" w:rsidRDefault="001B5D7A">
      <w:pPr>
        <w:pStyle w:val="Heading1"/>
      </w:pPr>
      <w:r>
        <w:t>What’s important in a website?</w:t>
      </w:r>
    </w:p>
    <w:p w:rsidR="001B5D7A" w:rsidRDefault="001B5D7A" w:rsidP="001B5D7A">
      <w:pPr>
        <w:pStyle w:val="ListParagraph"/>
        <w:numPr>
          <w:ilvl w:val="0"/>
          <w:numId w:val="13"/>
        </w:numPr>
      </w:pPr>
      <w:r>
        <w:t xml:space="preserve">Concise </w:t>
      </w:r>
    </w:p>
    <w:p w:rsidR="001B5D7A" w:rsidRDefault="001B5D7A" w:rsidP="001B5D7A">
      <w:pPr>
        <w:pStyle w:val="ListParagraph"/>
        <w:numPr>
          <w:ilvl w:val="0"/>
          <w:numId w:val="13"/>
        </w:numPr>
      </w:pPr>
      <w:r>
        <w:t>Attractive</w:t>
      </w:r>
    </w:p>
    <w:p w:rsidR="001B5D7A" w:rsidRDefault="001B5D7A" w:rsidP="001B5D7A">
      <w:pPr>
        <w:pStyle w:val="ListParagraph"/>
        <w:numPr>
          <w:ilvl w:val="0"/>
          <w:numId w:val="13"/>
        </w:numPr>
      </w:pPr>
      <w:r>
        <w:t>Informative</w:t>
      </w:r>
    </w:p>
    <w:p w:rsidR="00FD39A5" w:rsidRDefault="00FD39A5" w:rsidP="00FD39A5">
      <w:pPr>
        <w:pStyle w:val="ListParagraph"/>
        <w:numPr>
          <w:ilvl w:val="0"/>
          <w:numId w:val="13"/>
        </w:numPr>
      </w:pPr>
      <w:r>
        <w:t>Easily navigable</w:t>
      </w:r>
    </w:p>
    <w:p w:rsidR="00FD39A5" w:rsidRDefault="00FD39A5" w:rsidP="001B5D7A">
      <w:pPr>
        <w:pStyle w:val="ListParagraph"/>
        <w:numPr>
          <w:ilvl w:val="0"/>
          <w:numId w:val="13"/>
        </w:numPr>
      </w:pPr>
      <w:r>
        <w:t xml:space="preserve">Not too much </w:t>
      </w:r>
      <w:r w:rsidR="00FA2FD9">
        <w:t xml:space="preserve">information </w:t>
      </w:r>
      <w:r>
        <w:t>on screen at once</w:t>
      </w:r>
    </w:p>
    <w:p w:rsidR="00FA2FD9" w:rsidRDefault="00FA2FD9" w:rsidP="00FA2FD9">
      <w:pPr>
        <w:pStyle w:val="ListParagraph"/>
        <w:numPr>
          <w:ilvl w:val="0"/>
          <w:numId w:val="13"/>
        </w:numPr>
      </w:pPr>
      <w:r>
        <w:t>Nothing distracting</w:t>
      </w:r>
    </w:p>
    <w:p w:rsidR="00FA2FD9" w:rsidRDefault="006F5741" w:rsidP="00FA2FD9">
      <w:pPr>
        <w:pStyle w:val="ListParagraph"/>
        <w:numPr>
          <w:ilvl w:val="0"/>
          <w:numId w:val="13"/>
        </w:numPr>
      </w:pPr>
      <w:r>
        <w:t>Style</w:t>
      </w:r>
    </w:p>
    <w:p w:rsidR="00FA2FD9" w:rsidRDefault="006F5741" w:rsidP="00FA2FD9">
      <w:pPr>
        <w:pStyle w:val="ListParagraph"/>
        <w:numPr>
          <w:ilvl w:val="0"/>
          <w:numId w:val="13"/>
        </w:numPr>
      </w:pPr>
      <w:r>
        <w:t>Familiarity</w:t>
      </w:r>
    </w:p>
    <w:p w:rsidR="00FA2FD9" w:rsidRDefault="006F5741" w:rsidP="00FA2FD9">
      <w:pPr>
        <w:pStyle w:val="ListParagraph"/>
        <w:numPr>
          <w:ilvl w:val="0"/>
          <w:numId w:val="13"/>
        </w:numPr>
      </w:pPr>
      <w:r>
        <w:t>Means to contact business</w:t>
      </w:r>
    </w:p>
    <w:p w:rsidR="00FA2FD9" w:rsidRDefault="006F5741" w:rsidP="00FA2FD9">
      <w:pPr>
        <w:pStyle w:val="ListParagraph"/>
        <w:numPr>
          <w:ilvl w:val="0"/>
          <w:numId w:val="13"/>
        </w:numPr>
      </w:pPr>
      <w:r>
        <w:t>Means to conduct business</w:t>
      </w:r>
    </w:p>
    <w:p w:rsidR="00FA2FD9" w:rsidRDefault="006F5741" w:rsidP="00FA2FD9">
      <w:pPr>
        <w:pStyle w:val="Heading1"/>
      </w:pPr>
      <w:r>
        <w:t>Weebly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8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8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6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8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7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8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9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9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6</w:t>
      </w:r>
    </w:p>
    <w:p w:rsidR="006F5741" w:rsidRDefault="006F5741" w:rsidP="006F5741">
      <w:pPr>
        <w:pStyle w:val="ListParagraph"/>
        <w:numPr>
          <w:ilvl w:val="0"/>
          <w:numId w:val="14"/>
        </w:numPr>
      </w:pPr>
      <w:r>
        <w:t>6</w:t>
      </w:r>
    </w:p>
    <w:p w:rsidR="006F5741" w:rsidRDefault="006F5741" w:rsidP="006F5741">
      <w:pPr>
        <w:pStyle w:val="Heading1"/>
      </w:pPr>
      <w:r>
        <w:t>Boo</w:t>
      </w:r>
      <w:r w:rsidR="007B6628">
        <w:t>t</w:t>
      </w:r>
      <w:r>
        <w:t>strap</w:t>
      </w:r>
    </w:p>
    <w:p w:rsidR="006F5741" w:rsidRDefault="006F5741" w:rsidP="006F5741">
      <w:pPr>
        <w:pStyle w:val="ListParagraph"/>
        <w:numPr>
          <w:ilvl w:val="0"/>
          <w:numId w:val="15"/>
        </w:numPr>
      </w:pPr>
      <w:r>
        <w:t>7</w:t>
      </w:r>
    </w:p>
    <w:p w:rsidR="006F5741" w:rsidRDefault="00213EBC" w:rsidP="006F5741">
      <w:pPr>
        <w:pStyle w:val="ListParagraph"/>
        <w:numPr>
          <w:ilvl w:val="0"/>
          <w:numId w:val="15"/>
        </w:numPr>
      </w:pPr>
      <w:r>
        <w:t>8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6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8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4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5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6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7</w:t>
      </w:r>
    </w:p>
    <w:p w:rsidR="00213EBC" w:rsidRDefault="00213EBC" w:rsidP="006F5741">
      <w:pPr>
        <w:pStyle w:val="ListParagraph"/>
        <w:numPr>
          <w:ilvl w:val="0"/>
          <w:numId w:val="15"/>
        </w:numPr>
      </w:pPr>
      <w:r>
        <w:t>7</w:t>
      </w:r>
    </w:p>
    <w:p w:rsidR="001B5D7A" w:rsidRPr="001B5D7A" w:rsidRDefault="00213EBC" w:rsidP="00C70F58">
      <w:pPr>
        <w:pStyle w:val="ListParagraph"/>
        <w:numPr>
          <w:ilvl w:val="0"/>
          <w:numId w:val="15"/>
        </w:numPr>
      </w:pPr>
      <w:r>
        <w:t>9</w:t>
      </w:r>
    </w:p>
    <w:p w:rsidR="00EF28B5" w:rsidRDefault="007B6628">
      <w:r>
        <w:t xml:space="preserve">Overall, I like Bootstrap over Weebly.  While Weebly is very user friendly, and holds your hand as it guides you in building a website, bootstrap just allows for so much more customization.  This allows </w:t>
      </w:r>
      <w:r>
        <w:lastRenderedPageBreak/>
        <w:t>more freedom in creating exactly what you want out of your website, while Weebly only offers restrictions.</w:t>
      </w:r>
      <w:bookmarkStart w:id="0" w:name="_GoBack"/>
      <w:bookmarkEnd w:id="0"/>
    </w:p>
    <w:sectPr w:rsidR="00EF28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7A" w:rsidRDefault="001B5D7A">
      <w:pPr>
        <w:spacing w:after="0" w:line="240" w:lineRule="auto"/>
      </w:pPr>
      <w:r>
        <w:separator/>
      </w:r>
    </w:p>
  </w:endnote>
  <w:endnote w:type="continuationSeparator" w:id="0">
    <w:p w:rsidR="001B5D7A" w:rsidRDefault="001B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7A" w:rsidRDefault="001B5D7A">
      <w:pPr>
        <w:spacing w:after="0" w:line="240" w:lineRule="auto"/>
      </w:pPr>
      <w:r>
        <w:separator/>
      </w:r>
    </w:p>
  </w:footnote>
  <w:footnote w:type="continuationSeparator" w:id="0">
    <w:p w:rsidR="001B5D7A" w:rsidRDefault="001B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C5239"/>
    <w:multiLevelType w:val="hybridMultilevel"/>
    <w:tmpl w:val="53DC9F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D5D5028"/>
    <w:multiLevelType w:val="hybridMultilevel"/>
    <w:tmpl w:val="A8AC75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040F7"/>
    <w:multiLevelType w:val="hybridMultilevel"/>
    <w:tmpl w:val="0824AA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7A"/>
    <w:rsid w:val="001B5D7A"/>
    <w:rsid w:val="00213EBC"/>
    <w:rsid w:val="00445F70"/>
    <w:rsid w:val="006F5741"/>
    <w:rsid w:val="007B6628"/>
    <w:rsid w:val="00C70F58"/>
    <w:rsid w:val="00EF28B5"/>
    <w:rsid w:val="00FA2FD9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2BE0C5C-A41D-4FF9-A03A-5B6C234F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a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96DA3-861E-4DC4-9317-EA9759B6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2796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</dc:creator>
  <cp:keywords/>
  <dc:description/>
  <cp:lastModifiedBy>Estevan</cp:lastModifiedBy>
  <cp:revision>5</cp:revision>
  <dcterms:created xsi:type="dcterms:W3CDTF">2015-10-01T21:17:00Z</dcterms:created>
  <dcterms:modified xsi:type="dcterms:W3CDTF">2015-10-09T22:54:00Z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